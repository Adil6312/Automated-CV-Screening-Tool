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45F41" w:rsidRPr="0095107F" w14:paraId="736B93CE" w14:textId="77777777" w:rsidTr="00C256D0">
        <w:trPr>
          <w:trHeight w:val="1314"/>
        </w:trPr>
        <w:tc>
          <w:tcPr>
            <w:tcW w:w="3600" w:type="dxa"/>
          </w:tcPr>
          <w:p w14:paraId="162C607F" w14:textId="6ED46EFE" w:rsidR="00445F41" w:rsidRPr="00EA1A92" w:rsidRDefault="007267BF" w:rsidP="00036450">
            <w:pPr>
              <w:pStyle w:val="Heading3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6A68A0" wp14:editId="3F34684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-178435</wp:posOffset>
                  </wp:positionV>
                  <wp:extent cx="1898650" cy="1473465"/>
                  <wp:effectExtent l="0" t="0" r="6350" b="0"/>
                  <wp:wrapNone/>
                  <wp:docPr id="2" name="Picture 2" descr="A person in a su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in a sui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0" cy="147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7EA98D" w14:textId="7DF18127" w:rsidR="00445F41" w:rsidRPr="0095107F" w:rsidRDefault="00445F41" w:rsidP="000C45FF">
            <w:pPr>
              <w:tabs>
                <w:tab w:val="left" w:pos="990"/>
              </w:tabs>
              <w:rPr>
                <w:sz w:val="24"/>
                <w:szCs w:val="28"/>
              </w:rPr>
            </w:pPr>
          </w:p>
        </w:tc>
        <w:tc>
          <w:tcPr>
            <w:tcW w:w="6470" w:type="dxa"/>
          </w:tcPr>
          <w:p w14:paraId="0FCA8039" w14:textId="77777777" w:rsidR="00445F41" w:rsidRDefault="009A56A3" w:rsidP="00EA1A92">
            <w:pPr>
              <w:pStyle w:val="Heading2"/>
              <w:rPr>
                <w:rFonts w:asciiTheme="minorHAnsi" w:hAnsiTheme="minorHAnsi"/>
                <w:sz w:val="44"/>
                <w:szCs w:val="44"/>
              </w:rPr>
            </w:pPr>
            <w:r w:rsidRPr="009A56A3">
              <w:rPr>
                <w:rFonts w:asciiTheme="minorHAnsi" w:hAnsiTheme="minorHAnsi"/>
                <w:sz w:val="44"/>
                <w:szCs w:val="44"/>
              </w:rPr>
              <w:t>m</w:t>
            </w:r>
            <w:r>
              <w:rPr>
                <w:rFonts w:asciiTheme="minorHAnsi" w:hAnsiTheme="minorHAnsi"/>
                <w:sz w:val="44"/>
                <w:szCs w:val="44"/>
              </w:rPr>
              <w:t>uhammad</w:t>
            </w:r>
            <w:r w:rsidRPr="009A56A3">
              <w:rPr>
                <w:rFonts w:asciiTheme="minorHAnsi" w:hAnsiTheme="minorHAnsi"/>
                <w:sz w:val="44"/>
                <w:szCs w:val="44"/>
              </w:rPr>
              <w:t xml:space="preserve"> UMER</w:t>
            </w:r>
          </w:p>
          <w:p w14:paraId="5CE34CCF" w14:textId="1706884E" w:rsidR="00FB7EAD" w:rsidRDefault="00FB7EAD" w:rsidP="007267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Upwork Bidder</w:t>
            </w:r>
          </w:p>
          <w:p w14:paraId="793B4FA6" w14:textId="574A814D" w:rsidR="00FB7EAD" w:rsidRPr="007267BF" w:rsidRDefault="00FB7EAD" w:rsidP="007267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Generated Revenue Up to $20K</w:t>
            </w:r>
          </w:p>
        </w:tc>
      </w:tr>
      <w:tr w:rsidR="001B2ABD" w:rsidRPr="0095107F" w14:paraId="6041BF31" w14:textId="77777777" w:rsidTr="00C256D0">
        <w:tc>
          <w:tcPr>
            <w:tcW w:w="3600" w:type="dxa"/>
          </w:tcPr>
          <w:p w14:paraId="749AA155" w14:textId="209E2A96" w:rsidR="00C256D0" w:rsidRDefault="00C256D0" w:rsidP="00036450">
            <w:pPr>
              <w:pStyle w:val="Heading3"/>
              <w:rPr>
                <w:szCs w:val="28"/>
              </w:rPr>
            </w:pPr>
          </w:p>
          <w:sdt>
            <w:sdtPr>
              <w:rPr>
                <w:szCs w:val="28"/>
              </w:rPr>
              <w:id w:val="-1711873194"/>
              <w:placeholder>
                <w:docPart w:val="C24F0BD1A972496F932F2729FA5BD163"/>
              </w:placeholder>
              <w:temporary/>
              <w:showingPlcHdr/>
              <w15:appearance w15:val="hidden"/>
            </w:sdtPr>
            <w:sdtContent>
              <w:p w14:paraId="480D9B50" w14:textId="3D4090A0" w:rsidR="001B2ABD" w:rsidRPr="00EA1A92" w:rsidRDefault="00036450" w:rsidP="00036450">
                <w:pPr>
                  <w:pStyle w:val="Heading3"/>
                  <w:rPr>
                    <w:szCs w:val="28"/>
                  </w:rPr>
                </w:pPr>
                <w:r w:rsidRPr="00EA1A92">
                  <w:rPr>
                    <w:szCs w:val="28"/>
                  </w:rPr>
                  <w:t>Profile</w:t>
                </w:r>
              </w:p>
            </w:sdtContent>
          </w:sdt>
          <w:p w14:paraId="45E54E54" w14:textId="29E26E5B" w:rsidR="00036450" w:rsidRPr="00491409" w:rsidRDefault="00F367B9" w:rsidP="00036450">
            <w:pPr>
              <w:rPr>
                <w:sz w:val="24"/>
                <w:szCs w:val="24"/>
              </w:rPr>
            </w:pPr>
            <w:r w:rsidRPr="00491409">
              <w:rPr>
                <w:rFonts w:ascii="Noto Sans" w:hAnsi="Noto Sans" w:cs="Noto Sans"/>
                <w:i/>
                <w:iCs/>
                <w:color w:val="2D2D2D"/>
                <w:sz w:val="24"/>
                <w:szCs w:val="24"/>
              </w:rPr>
              <w:t xml:space="preserve">I am ambitious and driven. I thrive on </w:t>
            </w:r>
            <w:r w:rsidR="001A338D">
              <w:rPr>
                <w:rFonts w:ascii="Noto Sans" w:hAnsi="Noto Sans" w:cs="Noto Sans"/>
                <w:i/>
                <w:iCs/>
                <w:color w:val="2D2D2D"/>
                <w:sz w:val="24"/>
                <w:szCs w:val="24"/>
              </w:rPr>
              <w:t>challenges</w:t>
            </w:r>
            <w:r w:rsidRPr="00491409">
              <w:rPr>
                <w:rFonts w:ascii="Noto Sans" w:hAnsi="Noto Sans" w:cs="Noto Sans"/>
                <w:i/>
                <w:iCs/>
                <w:color w:val="2D2D2D"/>
                <w:sz w:val="24"/>
                <w:szCs w:val="24"/>
              </w:rPr>
              <w:t xml:space="preserve"> and constantly set goals for myself, so I have something to strive toward. I’m not comfortable with settling, and I’m always looking for an opportunity to do better and achieve greatness.</w:t>
            </w:r>
          </w:p>
          <w:p w14:paraId="4991E517" w14:textId="78B4BF9B" w:rsidR="00491409" w:rsidRPr="00491409" w:rsidRDefault="00491409" w:rsidP="00491409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8"/>
              </w:rPr>
            </w:pPr>
            <w:r>
              <w:rPr>
                <w:szCs w:val="28"/>
              </w:rPr>
              <w:t>LANGUAGE</w:t>
            </w:r>
          </w:p>
          <w:p w14:paraId="4C0B3161" w14:textId="15A70703" w:rsidR="00A71A3D" w:rsidRPr="00491409" w:rsidRDefault="00A71A3D" w:rsidP="00036450">
            <w:pPr>
              <w:rPr>
                <w:sz w:val="24"/>
                <w:szCs w:val="24"/>
              </w:rPr>
            </w:pPr>
            <w:r w:rsidRPr="00491409">
              <w:rPr>
                <w:sz w:val="24"/>
                <w:szCs w:val="24"/>
              </w:rPr>
              <w:t xml:space="preserve">English </w:t>
            </w:r>
            <w:r w:rsidR="00CB4C2F" w:rsidRPr="00491409">
              <w:rPr>
                <w:sz w:val="24"/>
                <w:szCs w:val="24"/>
              </w:rPr>
              <w:t>(Fluent)</w:t>
            </w:r>
          </w:p>
          <w:sdt>
            <w:sdtPr>
              <w:rPr>
                <w:szCs w:val="28"/>
              </w:rPr>
              <w:id w:val="-1954003311"/>
              <w:placeholder>
                <w:docPart w:val="7CCC7D2F50D64BF58DA86EDE687661C4"/>
              </w:placeholder>
              <w:temporary/>
              <w:showingPlcHdr/>
              <w15:appearance w15:val="hidden"/>
            </w:sdtPr>
            <w:sdtContent>
              <w:p w14:paraId="08FACC94" w14:textId="77777777" w:rsidR="00036450" w:rsidRPr="00EA1A92" w:rsidRDefault="00CB0055" w:rsidP="00CB0055">
                <w:pPr>
                  <w:pStyle w:val="Heading3"/>
                  <w:rPr>
                    <w:szCs w:val="28"/>
                  </w:rPr>
                </w:pPr>
                <w:r w:rsidRPr="00EA1A92">
                  <w:rPr>
                    <w:szCs w:val="28"/>
                  </w:rPr>
                  <w:t>Contact</w:t>
                </w:r>
              </w:p>
            </w:sdtContent>
          </w:sdt>
          <w:p w14:paraId="3D321C7C" w14:textId="4BBA5565" w:rsidR="004D3011" w:rsidRPr="00491409" w:rsidRDefault="00CB4C2F" w:rsidP="004D3011">
            <w:pPr>
              <w:rPr>
                <w:sz w:val="22"/>
              </w:rPr>
            </w:pPr>
            <w:r w:rsidRPr="00491409">
              <w:rPr>
                <w:sz w:val="22"/>
              </w:rPr>
              <w:t xml:space="preserve">MOBILE: </w:t>
            </w:r>
            <w:r w:rsidR="002F3634" w:rsidRPr="00491409">
              <w:rPr>
                <w:sz w:val="22"/>
              </w:rPr>
              <w:t>03</w:t>
            </w:r>
            <w:r w:rsidR="009218C3">
              <w:rPr>
                <w:sz w:val="22"/>
              </w:rPr>
              <w:t>324556888</w:t>
            </w:r>
          </w:p>
          <w:p w14:paraId="467BA3F4" w14:textId="77777777" w:rsidR="004D3011" w:rsidRPr="00491409" w:rsidRDefault="004D3011" w:rsidP="004D3011">
            <w:pPr>
              <w:rPr>
                <w:sz w:val="22"/>
              </w:rPr>
            </w:pPr>
          </w:p>
          <w:p w14:paraId="797EBFF0" w14:textId="77777777" w:rsidR="00314073" w:rsidRPr="00491409" w:rsidRDefault="00000000" w:rsidP="004D3011">
            <w:pPr>
              <w:rPr>
                <w:sz w:val="22"/>
              </w:rPr>
            </w:pPr>
            <w:sdt>
              <w:sdtPr>
                <w:rPr>
                  <w:sz w:val="22"/>
                </w:rPr>
                <w:id w:val="-240260293"/>
                <w:placeholder>
                  <w:docPart w:val="94E95879D97244E7B8117AB4952DA250"/>
                </w:placeholder>
                <w:temporary/>
                <w:showingPlcHdr/>
                <w15:appearance w15:val="hidden"/>
              </w:sdtPr>
              <w:sdtContent>
                <w:r w:rsidR="004D3011" w:rsidRPr="00491409">
                  <w:rPr>
                    <w:sz w:val="22"/>
                  </w:rPr>
                  <w:t>EMAIL:</w:t>
                </w:r>
              </w:sdtContent>
            </w:sdt>
            <w:r w:rsidR="00314073" w:rsidRPr="00491409">
              <w:rPr>
                <w:sz w:val="22"/>
              </w:rPr>
              <w:t xml:space="preserve"> </w:t>
            </w:r>
          </w:p>
          <w:p w14:paraId="0F52452D" w14:textId="7EC8D420" w:rsidR="00036450" w:rsidRPr="00491409" w:rsidRDefault="00314073" w:rsidP="004D3011">
            <w:pPr>
              <w:rPr>
                <w:rStyle w:val="Hyperlink"/>
                <w:color w:val="auto"/>
                <w:sz w:val="22"/>
                <w:u w:val="none"/>
              </w:rPr>
            </w:pPr>
            <w:r w:rsidRPr="00491409">
              <w:rPr>
                <w:sz w:val="22"/>
              </w:rPr>
              <w:t>umermuuhammad@gmail.com</w:t>
            </w:r>
          </w:p>
          <w:p w14:paraId="27AB1A38" w14:textId="2D14273B" w:rsidR="004D3011" w:rsidRPr="00EA1A92" w:rsidRDefault="004D3011" w:rsidP="004D3011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A1991FC" w14:textId="70A87643" w:rsidR="001B2ABD" w:rsidRPr="0095107F" w:rsidRDefault="001B2ABD" w:rsidP="000C45FF">
            <w:pPr>
              <w:tabs>
                <w:tab w:val="left" w:pos="990"/>
              </w:tabs>
              <w:rPr>
                <w:sz w:val="24"/>
                <w:szCs w:val="28"/>
              </w:rPr>
            </w:pPr>
          </w:p>
        </w:tc>
        <w:tc>
          <w:tcPr>
            <w:tcW w:w="6470" w:type="dxa"/>
          </w:tcPr>
          <w:sdt>
            <w:sdtPr>
              <w:rPr>
                <w:sz w:val="28"/>
                <w:szCs w:val="32"/>
              </w:rPr>
              <w:id w:val="1049110328"/>
              <w:placeholder>
                <w:docPart w:val="FFE507BF73294A9B8BFEC8B99A66930B"/>
              </w:placeholder>
              <w:temporary/>
              <w:showingPlcHdr/>
              <w15:appearance w15:val="hidden"/>
            </w:sdtPr>
            <w:sdtContent>
              <w:p w14:paraId="71219DB6" w14:textId="4A267B2C" w:rsidR="0095107F" w:rsidRPr="00EA1A92" w:rsidRDefault="00E25A26" w:rsidP="00EA1A92">
                <w:pPr>
                  <w:pStyle w:val="Heading2"/>
                  <w:rPr>
                    <w:sz w:val="28"/>
                    <w:szCs w:val="32"/>
                  </w:rPr>
                </w:pPr>
                <w:r w:rsidRPr="0095107F">
                  <w:rPr>
                    <w:sz w:val="28"/>
                    <w:szCs w:val="32"/>
                  </w:rPr>
                  <w:t>EDUCATION</w:t>
                </w:r>
              </w:p>
            </w:sdtContent>
          </w:sdt>
          <w:p w14:paraId="08B0CB21" w14:textId="77777777" w:rsidR="00CB4C2F" w:rsidRPr="0095107F" w:rsidRDefault="00CB4C2F" w:rsidP="00CB4C2F">
            <w:pPr>
              <w:pStyle w:val="Heading4"/>
              <w:rPr>
                <w:sz w:val="24"/>
                <w:szCs w:val="28"/>
              </w:rPr>
            </w:pPr>
            <w:r w:rsidRPr="0095107F">
              <w:rPr>
                <w:sz w:val="24"/>
                <w:szCs w:val="28"/>
              </w:rPr>
              <w:t>Lahore Grammar School (2020 – 2022)</w:t>
            </w:r>
          </w:p>
          <w:p w14:paraId="2D1807C0" w14:textId="147B02DA" w:rsidR="00CB4C2F" w:rsidRPr="0095107F" w:rsidRDefault="00CB4C2F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95107F">
              <w:rPr>
                <w:rFonts w:ascii="Arial" w:hAnsi="Arial" w:cs="Arial"/>
                <w:color w:val="202124"/>
                <w:sz w:val="24"/>
                <w:szCs w:val="28"/>
                <w:shd w:val="clear" w:color="auto" w:fill="FFFFFF"/>
              </w:rPr>
              <w:t>High School Diploma</w:t>
            </w:r>
          </w:p>
          <w:sdt>
            <w:sdtPr>
              <w:rPr>
                <w:sz w:val="28"/>
                <w:szCs w:val="32"/>
              </w:rPr>
              <w:id w:val="1001553383"/>
              <w:placeholder>
                <w:docPart w:val="FECEA091F2DB402FB6D824A5139C7D93"/>
              </w:placeholder>
              <w:temporary/>
              <w:showingPlcHdr/>
              <w15:appearance w15:val="hidden"/>
            </w:sdtPr>
            <w:sdtContent>
              <w:p w14:paraId="17AD391B" w14:textId="23DA0174" w:rsidR="0095107F" w:rsidRPr="00EA1A92" w:rsidRDefault="00036450" w:rsidP="00EA1A92">
                <w:pPr>
                  <w:pStyle w:val="Heading2"/>
                  <w:rPr>
                    <w:sz w:val="28"/>
                    <w:szCs w:val="32"/>
                  </w:rPr>
                </w:pPr>
                <w:r w:rsidRPr="0095107F">
                  <w:rPr>
                    <w:sz w:val="28"/>
                    <w:szCs w:val="32"/>
                  </w:rPr>
                  <w:t>WORK EXPERIENCE</w:t>
                </w:r>
              </w:p>
            </w:sdtContent>
          </w:sdt>
          <w:p w14:paraId="58A1274D" w14:textId="4FCB34D0" w:rsidR="00036450" w:rsidRDefault="00202885" w:rsidP="00B359E4">
            <w:pPr>
              <w:pStyle w:val="Heading4"/>
              <w:rPr>
                <w:sz w:val="24"/>
                <w:szCs w:val="28"/>
              </w:rPr>
            </w:pPr>
            <w:r w:rsidRPr="0095107F">
              <w:rPr>
                <w:sz w:val="24"/>
                <w:szCs w:val="28"/>
              </w:rPr>
              <w:t xml:space="preserve">The MediaGale </w:t>
            </w:r>
            <w:r w:rsidR="00D4764F" w:rsidRPr="0095107F">
              <w:rPr>
                <w:sz w:val="24"/>
                <w:szCs w:val="28"/>
              </w:rPr>
              <w:t>(</w:t>
            </w:r>
            <w:r w:rsidR="009E733C">
              <w:rPr>
                <w:sz w:val="24"/>
                <w:szCs w:val="28"/>
              </w:rPr>
              <w:t>1</w:t>
            </w:r>
            <w:r w:rsidR="009E733C" w:rsidRPr="009E733C">
              <w:rPr>
                <w:sz w:val="24"/>
                <w:szCs w:val="28"/>
                <w:vertAlign w:val="superscript"/>
              </w:rPr>
              <w:t>st</w:t>
            </w:r>
            <w:r w:rsidR="009E733C">
              <w:rPr>
                <w:sz w:val="24"/>
                <w:szCs w:val="28"/>
              </w:rPr>
              <w:t xml:space="preserve"> August 2022</w:t>
            </w:r>
            <w:r w:rsidR="00CB4C2F" w:rsidRPr="0095107F">
              <w:rPr>
                <w:sz w:val="24"/>
                <w:szCs w:val="28"/>
              </w:rPr>
              <w:t xml:space="preserve"> </w:t>
            </w:r>
            <w:r w:rsidR="00D4764F" w:rsidRPr="0095107F">
              <w:rPr>
                <w:sz w:val="24"/>
                <w:szCs w:val="28"/>
              </w:rPr>
              <w:t xml:space="preserve">– </w:t>
            </w:r>
            <w:r w:rsidR="00CB4C2F" w:rsidRPr="0095107F">
              <w:rPr>
                <w:sz w:val="24"/>
                <w:szCs w:val="28"/>
              </w:rPr>
              <w:t>P</w:t>
            </w:r>
            <w:r w:rsidR="00D4764F" w:rsidRPr="0095107F">
              <w:rPr>
                <w:sz w:val="24"/>
                <w:szCs w:val="28"/>
              </w:rPr>
              <w:t>resent)</w:t>
            </w:r>
          </w:p>
          <w:p w14:paraId="11CED1E0" w14:textId="77777777" w:rsidR="00FB7EAD" w:rsidRPr="00FB7EAD" w:rsidRDefault="00FB7EAD" w:rsidP="00FB7EAD"/>
          <w:p w14:paraId="55170905" w14:textId="123C3235" w:rsidR="00FB7EAD" w:rsidRPr="00FB7EAD" w:rsidRDefault="00FB7EAD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Sales (Secured clients of $20k from Upwork)</w:t>
            </w:r>
          </w:p>
          <w:p w14:paraId="0DBC8136" w14:textId="0FEEC596" w:rsidR="00F907D4" w:rsidRDefault="009E733C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Management Trainee</w:t>
            </w:r>
          </w:p>
          <w:p w14:paraId="0F4B3697" w14:textId="78DD8C0B" w:rsidR="00DB22DB" w:rsidRDefault="00DB22DB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Search Engine Optimization Specialist</w:t>
            </w:r>
          </w:p>
          <w:p w14:paraId="110CDD09" w14:textId="4E3F0B88" w:rsidR="00DB22DB" w:rsidRDefault="001A338D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Digital </w:t>
            </w:r>
            <w:r w:rsidR="00DB22DB">
              <w:rPr>
                <w:sz w:val="24"/>
                <w:szCs w:val="28"/>
              </w:rPr>
              <w:t>Marketing Specialist</w:t>
            </w:r>
          </w:p>
          <w:p w14:paraId="6FFA9FB7" w14:textId="77777777" w:rsidR="00D4764F" w:rsidRPr="0095107F" w:rsidRDefault="00D4764F" w:rsidP="00036450">
            <w:pPr>
              <w:rPr>
                <w:rFonts w:ascii="Arial" w:hAnsi="Arial" w:cs="Arial"/>
                <w:color w:val="202124"/>
                <w:sz w:val="24"/>
                <w:szCs w:val="28"/>
                <w:shd w:val="clear" w:color="auto" w:fill="FFFFFF"/>
              </w:rPr>
            </w:pPr>
          </w:p>
          <w:p w14:paraId="52301870" w14:textId="55EAB4BE" w:rsidR="00D01E4E" w:rsidRDefault="00146D60" w:rsidP="00B359E4">
            <w:pPr>
              <w:pStyle w:val="Heading4"/>
              <w:rPr>
                <w:sz w:val="24"/>
                <w:szCs w:val="28"/>
              </w:rPr>
            </w:pPr>
            <w:r w:rsidRPr="0095107F">
              <w:rPr>
                <w:sz w:val="24"/>
                <w:szCs w:val="28"/>
              </w:rPr>
              <w:t>Stravatek (</w:t>
            </w:r>
            <w:r w:rsidR="00F907D4" w:rsidRPr="0095107F">
              <w:rPr>
                <w:sz w:val="24"/>
                <w:szCs w:val="28"/>
              </w:rPr>
              <w:t>202</w:t>
            </w:r>
            <w:r w:rsidR="009E733C">
              <w:rPr>
                <w:sz w:val="24"/>
                <w:szCs w:val="28"/>
              </w:rPr>
              <w:t>0</w:t>
            </w:r>
            <w:r w:rsidR="00F907D4" w:rsidRPr="0095107F">
              <w:rPr>
                <w:sz w:val="24"/>
                <w:szCs w:val="28"/>
              </w:rPr>
              <w:t>)</w:t>
            </w:r>
          </w:p>
          <w:p w14:paraId="76D4068F" w14:textId="77777777" w:rsidR="00FB7EAD" w:rsidRPr="00FB7EAD" w:rsidRDefault="00FB7EAD" w:rsidP="00FB7EAD"/>
          <w:p w14:paraId="22D4ED41" w14:textId="7431C1F0" w:rsidR="00892DC8" w:rsidRDefault="00D01E4E" w:rsidP="00FB7EAD">
            <w:pPr>
              <w:pStyle w:val="Heading4"/>
              <w:numPr>
                <w:ilvl w:val="0"/>
                <w:numId w:val="2"/>
              </w:numPr>
              <w:rPr>
                <w:b w:val="0"/>
                <w:bCs/>
                <w:sz w:val="24"/>
                <w:szCs w:val="28"/>
              </w:rPr>
            </w:pPr>
            <w:r w:rsidRPr="0095107F">
              <w:rPr>
                <w:b w:val="0"/>
                <w:bCs/>
                <w:sz w:val="24"/>
                <w:szCs w:val="28"/>
              </w:rPr>
              <w:t>Virtual Assistant</w:t>
            </w:r>
          </w:p>
          <w:p w14:paraId="20FE774B" w14:textId="2D1E3762" w:rsidR="001A338D" w:rsidRPr="001A338D" w:rsidRDefault="001A338D" w:rsidP="00FB7EAD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4"/>
                <w:szCs w:val="28"/>
              </w:rPr>
              <w:t>Digital Marketing For Stravatek</w:t>
            </w:r>
          </w:p>
          <w:sdt>
            <w:sdtPr>
              <w:rPr>
                <w:sz w:val="28"/>
                <w:szCs w:val="32"/>
              </w:rPr>
              <w:id w:val="1669594239"/>
              <w:placeholder>
                <w:docPart w:val="961A621828564AF7932215EEDC9A1E73"/>
              </w:placeholder>
              <w:temporary/>
              <w:showingPlcHdr/>
              <w15:appearance w15:val="hidden"/>
            </w:sdtPr>
            <w:sdtContent>
              <w:p w14:paraId="6665BDF1" w14:textId="7D768592" w:rsidR="00892DC8" w:rsidRPr="00EA1A92" w:rsidRDefault="00180329" w:rsidP="00EA1A92">
                <w:pPr>
                  <w:pStyle w:val="Heading2"/>
                  <w:rPr>
                    <w:sz w:val="28"/>
                    <w:szCs w:val="32"/>
                  </w:rPr>
                </w:pPr>
                <w:r w:rsidRPr="0095107F">
                  <w:rPr>
                    <w:rStyle w:val="Heading2Char"/>
                    <w:b/>
                    <w:bCs/>
                    <w:caps/>
                    <w:sz w:val="28"/>
                    <w:szCs w:val="32"/>
                  </w:rPr>
                  <w:t>SKILLS</w:t>
                </w:r>
              </w:p>
            </w:sdtContent>
          </w:sdt>
          <w:p w14:paraId="48EA699B" w14:textId="3D9B69F5" w:rsidR="00EE766D" w:rsidRPr="00EA1A92" w:rsidRDefault="00892DC8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EA1A92">
              <w:rPr>
                <w:sz w:val="24"/>
                <w:szCs w:val="28"/>
              </w:rPr>
              <w:t xml:space="preserve">Lead </w:t>
            </w:r>
            <w:r w:rsidR="00EA1A92">
              <w:rPr>
                <w:sz w:val="24"/>
                <w:szCs w:val="28"/>
              </w:rPr>
              <w:t xml:space="preserve">Generation &amp; </w:t>
            </w:r>
            <w:r w:rsidRPr="00EA1A92">
              <w:rPr>
                <w:sz w:val="24"/>
                <w:szCs w:val="28"/>
              </w:rPr>
              <w:t>Nurturing</w:t>
            </w:r>
          </w:p>
          <w:p w14:paraId="43BCB56E" w14:textId="01FBF550" w:rsidR="00892DC8" w:rsidRP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Lead Conversion</w:t>
            </w:r>
          </w:p>
          <w:p w14:paraId="4D0A31D7" w14:textId="5E86DCF6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 Marketing</w:t>
            </w:r>
          </w:p>
          <w:p w14:paraId="557AB1AB" w14:textId="5D6028CD" w:rsidR="00146D60" w:rsidRPr="00EA1A92" w:rsidRDefault="00146D60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EA1A92">
              <w:rPr>
                <w:sz w:val="24"/>
                <w:szCs w:val="28"/>
              </w:rPr>
              <w:t xml:space="preserve">Administrative </w:t>
            </w:r>
            <w:r w:rsidR="00EA1A92">
              <w:rPr>
                <w:sz w:val="24"/>
                <w:szCs w:val="28"/>
              </w:rPr>
              <w:t>S</w:t>
            </w:r>
            <w:r w:rsidRPr="00EA1A92">
              <w:rPr>
                <w:sz w:val="24"/>
                <w:szCs w:val="28"/>
              </w:rPr>
              <w:t>upport</w:t>
            </w:r>
          </w:p>
          <w:p w14:paraId="4B80339A" w14:textId="316C606B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Interpersonal Skills</w:t>
            </w:r>
          </w:p>
          <w:p w14:paraId="0E6E4DBD" w14:textId="1097182C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Communication Skills</w:t>
            </w:r>
          </w:p>
          <w:p w14:paraId="5943F496" w14:textId="036CC273" w:rsidR="00DB22DB" w:rsidRDefault="00DB22DB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Facebook Ads specialist</w:t>
            </w:r>
          </w:p>
          <w:p w14:paraId="1ED84241" w14:textId="37281D82" w:rsidR="00DB22DB" w:rsidRDefault="00DB22DB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Google Ads specialist</w:t>
            </w:r>
          </w:p>
          <w:p w14:paraId="434F46B0" w14:textId="5FEBD757" w:rsidR="00EA1A92" w:rsidRPr="00EA1A92" w:rsidRDefault="00EA1A92" w:rsidP="00EA1A92">
            <w:pPr>
              <w:pStyle w:val="Heading2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SOFTWARES</w:t>
            </w:r>
          </w:p>
          <w:p w14:paraId="6203C24E" w14:textId="756FAE79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Sales Navigator</w:t>
            </w:r>
          </w:p>
          <w:p w14:paraId="58854C8B" w14:textId="1C369C63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Slack</w:t>
            </w:r>
          </w:p>
          <w:p w14:paraId="761A3C8E" w14:textId="02D7367A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Asana</w:t>
            </w:r>
          </w:p>
          <w:p w14:paraId="15519D05" w14:textId="6778FBFB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Canva</w:t>
            </w:r>
          </w:p>
          <w:p w14:paraId="0F870051" w14:textId="2767AA5F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Microsoft Office</w:t>
            </w:r>
          </w:p>
          <w:p w14:paraId="4EFFBE5A" w14:textId="15FCDF38" w:rsidR="00EA1A92" w:rsidRDefault="00EA1A92" w:rsidP="00FB7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Google Suite</w:t>
            </w:r>
          </w:p>
          <w:p w14:paraId="09CB888A" w14:textId="6A926D0C" w:rsidR="00EA1A92" w:rsidRPr="00EA1A92" w:rsidRDefault="00EA1A92" w:rsidP="00EA1A92">
            <w:pPr>
              <w:rPr>
                <w:sz w:val="24"/>
                <w:szCs w:val="28"/>
              </w:rPr>
            </w:pPr>
          </w:p>
        </w:tc>
      </w:tr>
    </w:tbl>
    <w:p w14:paraId="5550A952" w14:textId="33EA03E8" w:rsidR="00105DEE" w:rsidRPr="0095107F" w:rsidRDefault="00105DEE" w:rsidP="000C45FF">
      <w:pPr>
        <w:tabs>
          <w:tab w:val="left" w:pos="990"/>
        </w:tabs>
        <w:rPr>
          <w:sz w:val="24"/>
          <w:szCs w:val="28"/>
        </w:rPr>
      </w:pPr>
    </w:p>
    <w:sectPr w:rsidR="00105DEE" w:rsidRPr="0095107F" w:rsidSect="001A2C0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F331" w14:textId="77777777" w:rsidR="001A2C07" w:rsidRDefault="001A2C07" w:rsidP="000C45FF">
      <w:r>
        <w:separator/>
      </w:r>
    </w:p>
  </w:endnote>
  <w:endnote w:type="continuationSeparator" w:id="0">
    <w:p w14:paraId="7E1581E7" w14:textId="77777777" w:rsidR="001A2C07" w:rsidRDefault="001A2C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CDEE" w14:textId="77777777" w:rsidR="001A2C07" w:rsidRDefault="001A2C07" w:rsidP="000C45FF">
      <w:r>
        <w:separator/>
      </w:r>
    </w:p>
  </w:footnote>
  <w:footnote w:type="continuationSeparator" w:id="0">
    <w:p w14:paraId="3CBEAF53" w14:textId="77777777" w:rsidR="001A2C07" w:rsidRDefault="001A2C0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694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35262" wp14:editId="18DC69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98B"/>
    <w:multiLevelType w:val="hybridMultilevel"/>
    <w:tmpl w:val="4076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0052"/>
    <w:multiLevelType w:val="hybridMultilevel"/>
    <w:tmpl w:val="FA7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3C6"/>
    <w:multiLevelType w:val="hybridMultilevel"/>
    <w:tmpl w:val="C5CE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57C34"/>
    <w:multiLevelType w:val="hybridMultilevel"/>
    <w:tmpl w:val="58DEAD4E"/>
    <w:lvl w:ilvl="0" w:tplc="27869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57EF"/>
    <w:multiLevelType w:val="hybridMultilevel"/>
    <w:tmpl w:val="7430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A6C5D"/>
    <w:multiLevelType w:val="hybridMultilevel"/>
    <w:tmpl w:val="1AF4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B3983"/>
    <w:multiLevelType w:val="hybridMultilevel"/>
    <w:tmpl w:val="2B4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493">
    <w:abstractNumId w:val="1"/>
  </w:num>
  <w:num w:numId="2" w16cid:durableId="1756708275">
    <w:abstractNumId w:val="4"/>
  </w:num>
  <w:num w:numId="3" w16cid:durableId="1495223217">
    <w:abstractNumId w:val="0"/>
  </w:num>
  <w:num w:numId="4" w16cid:durableId="1662467908">
    <w:abstractNumId w:val="5"/>
  </w:num>
  <w:num w:numId="5" w16cid:durableId="1164668575">
    <w:abstractNumId w:val="2"/>
  </w:num>
  <w:num w:numId="6" w16cid:durableId="4484090">
    <w:abstractNumId w:val="3"/>
  </w:num>
  <w:num w:numId="7" w16cid:durableId="1043360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A0"/>
    <w:rsid w:val="00036450"/>
    <w:rsid w:val="0005370B"/>
    <w:rsid w:val="00094499"/>
    <w:rsid w:val="000C45FF"/>
    <w:rsid w:val="000E3FD1"/>
    <w:rsid w:val="00105DEE"/>
    <w:rsid w:val="00112054"/>
    <w:rsid w:val="00117E0C"/>
    <w:rsid w:val="001317D8"/>
    <w:rsid w:val="00146D60"/>
    <w:rsid w:val="001525E1"/>
    <w:rsid w:val="00171E1D"/>
    <w:rsid w:val="00180329"/>
    <w:rsid w:val="0019001F"/>
    <w:rsid w:val="001A2C07"/>
    <w:rsid w:val="001A338D"/>
    <w:rsid w:val="001A74A5"/>
    <w:rsid w:val="001B2ABD"/>
    <w:rsid w:val="001E0391"/>
    <w:rsid w:val="001E1759"/>
    <w:rsid w:val="001F1ECC"/>
    <w:rsid w:val="001F36A0"/>
    <w:rsid w:val="00202885"/>
    <w:rsid w:val="002078CD"/>
    <w:rsid w:val="002400EB"/>
    <w:rsid w:val="00256CF7"/>
    <w:rsid w:val="00266541"/>
    <w:rsid w:val="00281FD5"/>
    <w:rsid w:val="00282D63"/>
    <w:rsid w:val="002E19D9"/>
    <w:rsid w:val="002F3634"/>
    <w:rsid w:val="0030481B"/>
    <w:rsid w:val="00314073"/>
    <w:rsid w:val="003156FC"/>
    <w:rsid w:val="003254B5"/>
    <w:rsid w:val="00364ABD"/>
    <w:rsid w:val="0037121F"/>
    <w:rsid w:val="003910D8"/>
    <w:rsid w:val="003A6B7D"/>
    <w:rsid w:val="003B06CA"/>
    <w:rsid w:val="004071FC"/>
    <w:rsid w:val="00412C52"/>
    <w:rsid w:val="00445947"/>
    <w:rsid w:val="00445F41"/>
    <w:rsid w:val="00462901"/>
    <w:rsid w:val="004813B3"/>
    <w:rsid w:val="00491409"/>
    <w:rsid w:val="00496591"/>
    <w:rsid w:val="004C63E4"/>
    <w:rsid w:val="004D3011"/>
    <w:rsid w:val="005262AC"/>
    <w:rsid w:val="005832C1"/>
    <w:rsid w:val="005E39D5"/>
    <w:rsid w:val="005F42AB"/>
    <w:rsid w:val="00600670"/>
    <w:rsid w:val="0061763F"/>
    <w:rsid w:val="0062123A"/>
    <w:rsid w:val="00646E75"/>
    <w:rsid w:val="006771D0"/>
    <w:rsid w:val="006A1D17"/>
    <w:rsid w:val="00715FCB"/>
    <w:rsid w:val="007267BF"/>
    <w:rsid w:val="00743101"/>
    <w:rsid w:val="00764C9F"/>
    <w:rsid w:val="007775E1"/>
    <w:rsid w:val="007867A0"/>
    <w:rsid w:val="007927F5"/>
    <w:rsid w:val="00802CA0"/>
    <w:rsid w:val="00823C00"/>
    <w:rsid w:val="00892DC8"/>
    <w:rsid w:val="009218C3"/>
    <w:rsid w:val="009260CD"/>
    <w:rsid w:val="00940A66"/>
    <w:rsid w:val="0095107F"/>
    <w:rsid w:val="00952C25"/>
    <w:rsid w:val="009A56A3"/>
    <w:rsid w:val="009E733C"/>
    <w:rsid w:val="00A2118D"/>
    <w:rsid w:val="00A71A3D"/>
    <w:rsid w:val="00A91D7A"/>
    <w:rsid w:val="00AB7C63"/>
    <w:rsid w:val="00AD0A50"/>
    <w:rsid w:val="00AD76E2"/>
    <w:rsid w:val="00B20152"/>
    <w:rsid w:val="00B359E4"/>
    <w:rsid w:val="00B57D98"/>
    <w:rsid w:val="00B70850"/>
    <w:rsid w:val="00C066B6"/>
    <w:rsid w:val="00C256D0"/>
    <w:rsid w:val="00C37BA1"/>
    <w:rsid w:val="00C4674C"/>
    <w:rsid w:val="00C506CF"/>
    <w:rsid w:val="00C72BED"/>
    <w:rsid w:val="00C9578B"/>
    <w:rsid w:val="00CB0055"/>
    <w:rsid w:val="00CB4C2F"/>
    <w:rsid w:val="00D01E4E"/>
    <w:rsid w:val="00D2522B"/>
    <w:rsid w:val="00D422DE"/>
    <w:rsid w:val="00D4764F"/>
    <w:rsid w:val="00D5459D"/>
    <w:rsid w:val="00DA1F4D"/>
    <w:rsid w:val="00DB22DB"/>
    <w:rsid w:val="00DD172A"/>
    <w:rsid w:val="00E25A26"/>
    <w:rsid w:val="00E307F9"/>
    <w:rsid w:val="00E4381A"/>
    <w:rsid w:val="00E55D74"/>
    <w:rsid w:val="00EA1A92"/>
    <w:rsid w:val="00EE766D"/>
    <w:rsid w:val="00F21C53"/>
    <w:rsid w:val="00F367B9"/>
    <w:rsid w:val="00F60274"/>
    <w:rsid w:val="00F77FB9"/>
    <w:rsid w:val="00F907D4"/>
    <w:rsid w:val="00FB068F"/>
    <w:rsid w:val="00FB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F83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20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erm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4F0BD1A972496F932F2729FA5B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33106-4B92-4910-B649-2CDC8F515E26}"/>
      </w:docPartPr>
      <w:docPartBody>
        <w:p w:rsidR="00714D0A" w:rsidRDefault="00E32C56">
          <w:pPr>
            <w:pStyle w:val="C24F0BD1A972496F932F2729FA5BD163"/>
          </w:pPr>
          <w:r w:rsidRPr="00D5459D">
            <w:t>Profile</w:t>
          </w:r>
        </w:p>
      </w:docPartBody>
    </w:docPart>
    <w:docPart>
      <w:docPartPr>
        <w:name w:val="7CCC7D2F50D64BF58DA86EDE6876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20D57-C336-42EA-A8A7-7A690B030347}"/>
      </w:docPartPr>
      <w:docPartBody>
        <w:p w:rsidR="00714D0A" w:rsidRDefault="00E32C56">
          <w:pPr>
            <w:pStyle w:val="7CCC7D2F50D64BF58DA86EDE687661C4"/>
          </w:pPr>
          <w:r w:rsidRPr="00CB0055">
            <w:t>Contact</w:t>
          </w:r>
        </w:p>
      </w:docPartBody>
    </w:docPart>
    <w:docPart>
      <w:docPartPr>
        <w:name w:val="94E95879D97244E7B8117AB4952D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CC926-8DE5-4A76-BB32-3B6047228386}"/>
      </w:docPartPr>
      <w:docPartBody>
        <w:p w:rsidR="00714D0A" w:rsidRDefault="00E32C56">
          <w:pPr>
            <w:pStyle w:val="94E95879D97244E7B8117AB4952DA250"/>
          </w:pPr>
          <w:r w:rsidRPr="004D3011">
            <w:t>EMAIL:</w:t>
          </w:r>
        </w:p>
      </w:docPartBody>
    </w:docPart>
    <w:docPart>
      <w:docPartPr>
        <w:name w:val="FFE507BF73294A9B8BFEC8B99A669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40631-C446-4466-8EF8-1009143E3BA8}"/>
      </w:docPartPr>
      <w:docPartBody>
        <w:p w:rsidR="00714D0A" w:rsidRDefault="00E32C56">
          <w:pPr>
            <w:pStyle w:val="FFE507BF73294A9B8BFEC8B99A66930B"/>
          </w:pPr>
          <w:r w:rsidRPr="00036450">
            <w:t>EDUCATION</w:t>
          </w:r>
        </w:p>
      </w:docPartBody>
    </w:docPart>
    <w:docPart>
      <w:docPartPr>
        <w:name w:val="FECEA091F2DB402FB6D824A5139C7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0F4EE-793A-4D61-A8A6-C3FF299F6D0D}"/>
      </w:docPartPr>
      <w:docPartBody>
        <w:p w:rsidR="00714D0A" w:rsidRDefault="00E32C56">
          <w:pPr>
            <w:pStyle w:val="FECEA091F2DB402FB6D824A5139C7D93"/>
          </w:pPr>
          <w:r w:rsidRPr="00036450">
            <w:t>WORK EXPERIENCE</w:t>
          </w:r>
        </w:p>
      </w:docPartBody>
    </w:docPart>
    <w:docPart>
      <w:docPartPr>
        <w:name w:val="961A621828564AF7932215EEDC9A1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E0E1-9D10-4DC7-BE77-2E0D17E10B93}"/>
      </w:docPartPr>
      <w:docPartBody>
        <w:p w:rsidR="00714D0A" w:rsidRDefault="00E32C56">
          <w:pPr>
            <w:pStyle w:val="961A621828564AF7932215EEDC9A1E7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56"/>
    <w:rsid w:val="000E079D"/>
    <w:rsid w:val="001C1FF1"/>
    <w:rsid w:val="003702AE"/>
    <w:rsid w:val="003A627C"/>
    <w:rsid w:val="00714D0A"/>
    <w:rsid w:val="00951ABB"/>
    <w:rsid w:val="00E32C56"/>
    <w:rsid w:val="00F54ABF"/>
    <w:rsid w:val="00F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14D0A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F0BD1A972496F932F2729FA5BD163">
    <w:name w:val="C24F0BD1A972496F932F2729FA5BD163"/>
  </w:style>
  <w:style w:type="paragraph" w:customStyle="1" w:styleId="7CCC7D2F50D64BF58DA86EDE687661C4">
    <w:name w:val="7CCC7D2F50D64BF58DA86EDE687661C4"/>
  </w:style>
  <w:style w:type="paragraph" w:customStyle="1" w:styleId="94E95879D97244E7B8117AB4952DA250">
    <w:name w:val="94E95879D97244E7B8117AB4952DA250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FFE507BF73294A9B8BFEC8B99A66930B">
    <w:name w:val="FFE507BF73294A9B8BFEC8B99A66930B"/>
  </w:style>
  <w:style w:type="paragraph" w:customStyle="1" w:styleId="FECEA091F2DB402FB6D824A5139C7D93">
    <w:name w:val="FECEA091F2DB402FB6D824A5139C7D93"/>
  </w:style>
  <w:style w:type="character" w:customStyle="1" w:styleId="Heading2Char">
    <w:name w:val="Heading 2 Char"/>
    <w:basedOn w:val="DefaultParagraphFont"/>
    <w:link w:val="Heading2"/>
    <w:uiPriority w:val="9"/>
    <w:rsid w:val="00714D0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61A621828564AF7932215EEDC9A1E73">
    <w:name w:val="961A621828564AF7932215EEDC9A1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3AB3-6B8E-4FB4-8071-EA5DBC41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131</Words>
  <Characters>857</Characters>
  <Application>Microsoft Office Word</Application>
  <DocSecurity>0</DocSecurity>
  <Lines>61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2023-08-05T22:57:00Z</dcterms:created>
  <dcterms:modified xsi:type="dcterms:W3CDTF">2024-03-15T21:59:00Z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48a5d9d3a7d60821142bd888862f1c5588ad706b2ee67c91e123c68b6047566d</vt:lpwstr>
  </property>
</Properties>
</file>