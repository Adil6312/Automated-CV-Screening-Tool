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A3E9D6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3C8882A" w14:textId="439AFDC9" w:rsidR="001B2ABD" w:rsidRDefault="00BB024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4837135" wp14:editId="20B41004">
                  <wp:extent cx="2139950" cy="2139950"/>
                  <wp:effectExtent l="0" t="0" r="0" b="0"/>
                  <wp:docPr id="786835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835530" name="Picture 78683553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C8A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4F08EAC" w14:textId="79DE39F4" w:rsidR="001B2ABD" w:rsidRPr="00BB024E" w:rsidRDefault="00BB024E" w:rsidP="001B2ABD">
            <w:pPr>
              <w:pStyle w:val="Title"/>
              <w:rPr>
                <w:rFonts w:ascii="Britannic Bold" w:hAnsi="Britannic Bold"/>
                <w:sz w:val="72"/>
                <w:szCs w:val="72"/>
              </w:rPr>
            </w:pPr>
            <w:r w:rsidRPr="00BB024E">
              <w:rPr>
                <w:rFonts w:ascii="Britannic Bold" w:hAnsi="Britannic Bold"/>
                <w:sz w:val="72"/>
                <w:szCs w:val="72"/>
              </w:rPr>
              <w:t>M AHMED AWAN</w:t>
            </w:r>
          </w:p>
          <w:p w14:paraId="6B9E12A8" w14:textId="53F86485" w:rsidR="001B2ABD" w:rsidRDefault="00BB024E" w:rsidP="001B2ABD">
            <w:pPr>
              <w:pStyle w:val="Subtitle"/>
            </w:pPr>
            <w:r>
              <w:rPr>
                <w:spacing w:val="0"/>
                <w:w w:val="100"/>
              </w:rPr>
              <w:t>CUSTOMER REPRESENTATIVE.</w:t>
            </w:r>
          </w:p>
        </w:tc>
      </w:tr>
      <w:tr w:rsidR="001B2ABD" w14:paraId="68FDA0E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9BBDCB47FFE4BD39BBC8FF933EF0288"/>
              </w:placeholder>
              <w:temporary/>
              <w:showingPlcHdr/>
              <w15:appearance w15:val="hidden"/>
            </w:sdtPr>
            <w:sdtContent>
              <w:p w14:paraId="3F28973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6976CC9" w14:textId="5F297874" w:rsidR="00036450" w:rsidRDefault="00036450" w:rsidP="00C867C7"/>
          <w:p w14:paraId="3535F10D" w14:textId="77777777" w:rsidR="00C867C7" w:rsidRPr="00C867C7" w:rsidRDefault="00C867C7" w:rsidP="00C867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C867C7">
              <w:rPr>
                <w:b/>
                <w:bCs/>
              </w:rPr>
              <w:t>Customer Service Enthusiast</w:t>
            </w:r>
          </w:p>
          <w:p w14:paraId="716D615A" w14:textId="77777777" w:rsidR="00C867C7" w:rsidRPr="00C867C7" w:rsidRDefault="00C867C7" w:rsidP="00C867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C867C7">
              <w:rPr>
                <w:b/>
                <w:bCs/>
              </w:rPr>
              <w:t>Motivated and customer-oriented individual with a strong desire to launch a career in customer service.</w:t>
            </w:r>
          </w:p>
          <w:p w14:paraId="0C3CAD8A" w14:textId="77777777" w:rsidR="00C867C7" w:rsidRPr="00C867C7" w:rsidRDefault="00C867C7" w:rsidP="00C867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C867C7">
              <w:rPr>
                <w:b/>
                <w:bCs/>
              </w:rPr>
              <w:t>Quick learner with a knack for problem-solving and attention to detail.</w:t>
            </w:r>
          </w:p>
          <w:p w14:paraId="0EDA33B8" w14:textId="77777777" w:rsidR="00C867C7" w:rsidRPr="00C867C7" w:rsidRDefault="00C867C7" w:rsidP="00C867C7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C867C7">
              <w:rPr>
                <w:b/>
                <w:bCs/>
              </w:rPr>
              <w:t>Demonstrated ability to effectively communicate with others and provide assistance in a courteous and professional manner.</w:t>
            </w:r>
          </w:p>
          <w:p w14:paraId="63FED03D" w14:textId="77777777" w:rsidR="00C867C7" w:rsidRPr="00C867C7" w:rsidRDefault="00C867C7" w:rsidP="00C867C7">
            <w:pPr>
              <w:rPr>
                <w:b/>
                <w:bCs/>
              </w:rPr>
            </w:pPr>
          </w:p>
          <w:p w14:paraId="4A352B91" w14:textId="77777777" w:rsidR="00036450" w:rsidRDefault="00036450" w:rsidP="00036450"/>
          <w:sdt>
            <w:sdtPr>
              <w:id w:val="-1954003311"/>
              <w:placeholder>
                <w:docPart w:val="463AB78A182A44719D237AEFE9D35E65"/>
              </w:placeholder>
              <w:temporary/>
              <w:showingPlcHdr/>
              <w15:appearance w15:val="hidden"/>
            </w:sdtPr>
            <w:sdtContent>
              <w:p w14:paraId="74D53DA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564611B0E4549688E8C4A135E90ABF8"/>
              </w:placeholder>
              <w:temporary/>
              <w:showingPlcHdr/>
              <w15:appearance w15:val="hidden"/>
            </w:sdtPr>
            <w:sdtContent>
              <w:p w14:paraId="33AA2F2B" w14:textId="77777777" w:rsidR="004D3011" w:rsidRDefault="004D3011" w:rsidP="004D3011">
                <w:r w:rsidRPr="00C867C7">
                  <w:rPr>
                    <w:b/>
                    <w:bCs/>
                  </w:rPr>
                  <w:t>PHONE:</w:t>
                </w:r>
              </w:p>
            </w:sdtContent>
          </w:sdt>
          <w:p w14:paraId="51832EC7" w14:textId="056FCB09" w:rsidR="004D3011" w:rsidRDefault="00C867C7" w:rsidP="004D3011">
            <w:r>
              <w:t>03107823487</w:t>
            </w:r>
          </w:p>
          <w:p w14:paraId="30A67C5C" w14:textId="77777777" w:rsidR="004D3011" w:rsidRDefault="004D3011" w:rsidP="004D3011"/>
          <w:p w14:paraId="575BC158" w14:textId="0E67643B" w:rsidR="00C867C7" w:rsidRPr="00C867C7" w:rsidRDefault="00C867C7" w:rsidP="004D3011">
            <w:r w:rsidRPr="00C867C7">
              <w:rPr>
                <w:b/>
                <w:bCs/>
              </w:rPr>
              <w:t>EMAIL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</w:rPr>
              <w:br/>
            </w:r>
            <w:r w:rsidRPr="00C867C7">
              <w:t>ahmii.awan00@gmail.com</w:t>
            </w:r>
          </w:p>
          <w:sdt>
            <w:sdtPr>
              <w:id w:val="-1444214663"/>
              <w:placeholder>
                <w:docPart w:val="5C5F9CDF8A184E229853D3C74DAAB061"/>
              </w:placeholder>
              <w:temporary/>
              <w:showingPlcHdr/>
              <w15:appearance w15:val="hidden"/>
            </w:sdtPr>
            <w:sdtContent>
              <w:p w14:paraId="42735D4F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ECF6D79" w14:textId="61657ABB" w:rsidR="004D3011" w:rsidRDefault="00C867C7" w:rsidP="00C867C7">
            <w:pPr>
              <w:pStyle w:val="ListParagraph"/>
              <w:numPr>
                <w:ilvl w:val="0"/>
                <w:numId w:val="2"/>
              </w:numPr>
            </w:pPr>
            <w:r>
              <w:t>Reading books and Novels</w:t>
            </w:r>
          </w:p>
          <w:p w14:paraId="56A7A9A0" w14:textId="0E213E57" w:rsidR="004D3011" w:rsidRDefault="00C867C7" w:rsidP="00C867C7">
            <w:pPr>
              <w:pStyle w:val="ListParagraph"/>
              <w:numPr>
                <w:ilvl w:val="0"/>
                <w:numId w:val="2"/>
              </w:numPr>
            </w:pPr>
            <w:r>
              <w:t>singing</w:t>
            </w:r>
          </w:p>
          <w:p w14:paraId="792343D3" w14:textId="21EF1C81" w:rsidR="004D3011" w:rsidRDefault="00C867C7" w:rsidP="00C867C7">
            <w:pPr>
              <w:pStyle w:val="ListParagraph"/>
              <w:numPr>
                <w:ilvl w:val="0"/>
                <w:numId w:val="2"/>
              </w:numPr>
            </w:pPr>
            <w:r>
              <w:t>debating</w:t>
            </w:r>
          </w:p>
          <w:p w14:paraId="58EDFAA6" w14:textId="1D700692" w:rsidR="004D3011" w:rsidRPr="004D3011" w:rsidRDefault="004D3011" w:rsidP="004D3011"/>
        </w:tc>
        <w:tc>
          <w:tcPr>
            <w:tcW w:w="720" w:type="dxa"/>
          </w:tcPr>
          <w:p w14:paraId="3CB59C0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1DAD792BE454455A6D44BBB85490636"/>
              </w:placeholder>
              <w:temporary/>
              <w:showingPlcHdr/>
              <w15:appearance w15:val="hidden"/>
            </w:sdtPr>
            <w:sdtContent>
              <w:p w14:paraId="1E2F9DB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3C197BF" w14:textId="6BA1FE25" w:rsidR="00036450" w:rsidRPr="00473651" w:rsidRDefault="00C867C7" w:rsidP="00B359E4">
            <w:pPr>
              <w:pStyle w:val="Heading4"/>
              <w:rPr>
                <w:u w:val="single"/>
              </w:rPr>
            </w:pPr>
            <w:r w:rsidRPr="00473651">
              <w:rPr>
                <w:u w:val="single"/>
              </w:rPr>
              <w:t>DPS School</w:t>
            </w:r>
          </w:p>
          <w:p w14:paraId="54E74B4F" w14:textId="4C8D1126" w:rsidR="00036450" w:rsidRPr="00B359E4" w:rsidRDefault="00036450" w:rsidP="00B359E4">
            <w:pPr>
              <w:pStyle w:val="Date"/>
            </w:pPr>
            <w:r w:rsidRPr="00B359E4">
              <w:t xml:space="preserve"> </w:t>
            </w:r>
            <w:r w:rsidR="00473651">
              <w:t xml:space="preserve">Completing Secondary </w:t>
            </w:r>
            <w:proofErr w:type="gramStart"/>
            <w:r w:rsidR="00473651">
              <w:t>Education .</w:t>
            </w:r>
            <w:proofErr w:type="gramEnd"/>
          </w:p>
          <w:p w14:paraId="4840F622" w14:textId="6CFA2F1D" w:rsidR="004D3011" w:rsidRDefault="00473651" w:rsidP="00036450">
            <w:r>
              <w:t>Got 1</w:t>
            </w:r>
            <w:r w:rsidRPr="00473651">
              <w:rPr>
                <w:vertAlign w:val="superscript"/>
              </w:rPr>
              <w:t>st</w:t>
            </w:r>
            <w:r>
              <w:t xml:space="preserve"> division and Have A Grade in </w:t>
            </w:r>
            <w:proofErr w:type="gramStart"/>
            <w:r>
              <w:t>it .</w:t>
            </w:r>
            <w:proofErr w:type="gramEnd"/>
            <w:r w:rsidR="00BB024E">
              <w:br/>
              <w:t xml:space="preserve">completing </w:t>
            </w:r>
            <w:r w:rsidR="00BB024E" w:rsidRPr="00BB024E">
              <w:rPr>
                <w:b/>
                <w:bCs/>
              </w:rPr>
              <w:t>Matric education</w:t>
            </w:r>
            <w:r w:rsidR="00BB024E">
              <w:t>.</w:t>
            </w:r>
          </w:p>
          <w:p w14:paraId="32C9D177" w14:textId="03758F7C" w:rsidR="00473651" w:rsidRPr="00473651" w:rsidRDefault="00473651" w:rsidP="00473651">
            <w:pPr>
              <w:pStyle w:val="Heading4"/>
              <w:rPr>
                <w:u w:val="single"/>
              </w:rPr>
            </w:pPr>
            <w:r w:rsidRPr="00473651">
              <w:rPr>
                <w:u w:val="single"/>
              </w:rPr>
              <w:t>KIPS College</w:t>
            </w:r>
          </w:p>
          <w:p w14:paraId="038F4B38" w14:textId="075FDB6D" w:rsidR="00036450" w:rsidRDefault="00473651" w:rsidP="00B359E4">
            <w:pPr>
              <w:pStyle w:val="Date"/>
            </w:pPr>
            <w:r>
              <w:t xml:space="preserve">Completed my </w:t>
            </w:r>
            <w:proofErr w:type="spellStart"/>
            <w:r w:rsidRPr="00BB024E">
              <w:rPr>
                <w:b/>
                <w:bCs/>
              </w:rPr>
              <w:t>Intermidiate</w:t>
            </w:r>
            <w:proofErr w:type="spellEnd"/>
            <w:r w:rsidRPr="00BB024E">
              <w:rPr>
                <w:b/>
                <w:bCs/>
              </w:rPr>
              <w:t xml:space="preserve"> education</w:t>
            </w:r>
            <w:r>
              <w:t>.</w:t>
            </w:r>
          </w:p>
          <w:p w14:paraId="35E159B9" w14:textId="7CC78545" w:rsidR="00473651" w:rsidRDefault="00473651" w:rsidP="00473651">
            <w:r>
              <w:t>Got 2</w:t>
            </w:r>
            <w:r w:rsidRPr="00473651">
              <w:rPr>
                <w:vertAlign w:val="superscript"/>
              </w:rPr>
              <w:t>nd</w:t>
            </w:r>
            <w:r>
              <w:t xml:space="preserve"> division and starting </w:t>
            </w:r>
            <w:proofErr w:type="gramStart"/>
            <w:r>
              <w:t>debates .</w:t>
            </w:r>
            <w:proofErr w:type="gramEnd"/>
          </w:p>
          <w:p w14:paraId="69265E77" w14:textId="1A3B1038" w:rsidR="00473651" w:rsidRDefault="00473651" w:rsidP="00473651">
            <w:pPr>
              <w:rPr>
                <w:b/>
                <w:bCs/>
                <w:u w:val="single"/>
              </w:rPr>
            </w:pPr>
            <w:r w:rsidRPr="00473651">
              <w:rPr>
                <w:b/>
                <w:bCs/>
                <w:u w:val="single"/>
              </w:rPr>
              <w:t>UNIVERSITY OF LAHORE</w:t>
            </w:r>
          </w:p>
          <w:p w14:paraId="3A5D47B3" w14:textId="03A461A8" w:rsidR="00473651" w:rsidRPr="00473651" w:rsidRDefault="00473651" w:rsidP="00473651">
            <w:r w:rsidRPr="00473651">
              <w:t xml:space="preserve">Continue my </w:t>
            </w:r>
            <w:r w:rsidRPr="00BB024E">
              <w:rPr>
                <w:b/>
                <w:bCs/>
              </w:rPr>
              <w:t>Bachelor Degree</w:t>
            </w:r>
            <w:r w:rsidRPr="00473651">
              <w:t xml:space="preserve"> in </w:t>
            </w:r>
            <w:r w:rsidRPr="00473651">
              <w:rPr>
                <w:i/>
                <w:iCs/>
              </w:rPr>
              <w:t xml:space="preserve">SOFTWARE </w:t>
            </w:r>
            <w:proofErr w:type="spellStart"/>
            <w:r w:rsidRPr="00473651">
              <w:rPr>
                <w:i/>
                <w:iCs/>
              </w:rPr>
              <w:t>ENJiNEERING</w:t>
            </w:r>
            <w:proofErr w:type="spellEnd"/>
          </w:p>
          <w:sdt>
            <w:sdtPr>
              <w:id w:val="1001553383"/>
              <w:placeholder>
                <w:docPart w:val="B9591508456342E7A6C156F4C6B37ADB"/>
              </w:placeholder>
              <w:temporary/>
              <w:showingPlcHdr/>
              <w15:appearance w15:val="hidden"/>
            </w:sdtPr>
            <w:sdtContent>
              <w:p w14:paraId="1C9C796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9EAEA85" w14:textId="0B6D8DC0" w:rsidR="00036450" w:rsidRDefault="00473651" w:rsidP="00B359E4">
            <w:pPr>
              <w:pStyle w:val="Heading4"/>
              <w:rPr>
                <w:bCs/>
              </w:rPr>
            </w:pPr>
            <w:r>
              <w:t xml:space="preserve">CALL </w:t>
            </w:r>
            <w:proofErr w:type="gramStart"/>
            <w:r>
              <w:t>CENTER</w:t>
            </w:r>
            <w:r w:rsidR="00036450">
              <w:t xml:space="preserve"> </w:t>
            </w:r>
            <w:r w:rsidR="00036450" w:rsidRPr="00036450">
              <w:t xml:space="preserve"> </w:t>
            </w:r>
            <w:r>
              <w:t>(</w:t>
            </w:r>
            <w:proofErr w:type="gramEnd"/>
            <w:r>
              <w:t xml:space="preserve"> customer service Representative )</w:t>
            </w:r>
          </w:p>
          <w:p w14:paraId="4E4D1B54" w14:textId="2DB55DF9" w:rsidR="00036450" w:rsidRDefault="00473651" w:rsidP="00473651">
            <w:pPr>
              <w:pStyle w:val="Date"/>
            </w:pPr>
            <w:r>
              <w:t>2022 to 2023</w:t>
            </w:r>
            <w:r>
              <w:br/>
              <w:t>Doing a job in PIONEER company as a customer representative and start my first job from here. And get experience here</w:t>
            </w:r>
          </w:p>
          <w:p w14:paraId="7F1E450C" w14:textId="77777777" w:rsidR="004D3011" w:rsidRDefault="004D3011" w:rsidP="00036450"/>
          <w:p w14:paraId="474BCDE7" w14:textId="0696B137" w:rsidR="004D3011" w:rsidRPr="004D3011" w:rsidRDefault="00473651" w:rsidP="00B359E4">
            <w:pPr>
              <w:pStyle w:val="Heading4"/>
              <w:rPr>
                <w:bCs/>
              </w:rPr>
            </w:pPr>
            <w:r>
              <w:t xml:space="preserve">Eagle Logistics </w:t>
            </w:r>
            <w:proofErr w:type="gramStart"/>
            <w:r>
              <w:t>( Customer</w:t>
            </w:r>
            <w:proofErr w:type="gramEnd"/>
            <w:r>
              <w:t xml:space="preserve"> Representative and Sales Person )</w:t>
            </w:r>
          </w:p>
          <w:p w14:paraId="4226EA2A" w14:textId="759675EB" w:rsidR="004D3011" w:rsidRPr="004D3011" w:rsidRDefault="00473651" w:rsidP="00B359E4">
            <w:pPr>
              <w:pStyle w:val="Date"/>
            </w:pPr>
            <w:r>
              <w:t>2023 to 2024</w:t>
            </w:r>
          </w:p>
          <w:p w14:paraId="7191024A" w14:textId="69A5079A" w:rsidR="00BB024E" w:rsidRPr="004D3011" w:rsidRDefault="00473651" w:rsidP="004D3011">
            <w:r>
              <w:t xml:space="preserve">Doing a job in Dispatcher company as a customer services representative and perform a major role in </w:t>
            </w:r>
            <w:proofErr w:type="gramStart"/>
            <w:r>
              <w:t>it .</w:t>
            </w:r>
            <w:proofErr w:type="gramEnd"/>
            <w:r>
              <w:t xml:space="preserve"> and starting team leading </w:t>
            </w:r>
            <w:proofErr w:type="gramStart"/>
            <w:r>
              <w:t>here .</w:t>
            </w:r>
            <w:proofErr w:type="gramEnd"/>
          </w:p>
          <w:p w14:paraId="2AEC1E99" w14:textId="77777777" w:rsidR="00BB024E" w:rsidRPr="00BB024E" w:rsidRDefault="00BB024E" w:rsidP="00BB024E">
            <w:pPr>
              <w:rPr>
                <w:b/>
                <w:bCs/>
              </w:rPr>
            </w:pPr>
            <w:r w:rsidRPr="00BB024E">
              <w:rPr>
                <w:b/>
                <w:bCs/>
              </w:rPr>
              <w:t xml:space="preserve">benefits of hiring </w:t>
            </w:r>
            <w:proofErr w:type="gramStart"/>
            <w:r w:rsidRPr="00BB024E">
              <w:rPr>
                <w:b/>
                <w:bCs/>
              </w:rPr>
              <w:t>me :</w:t>
            </w:r>
            <w:proofErr w:type="gramEnd"/>
          </w:p>
          <w:p w14:paraId="3F5EB092" w14:textId="77777777" w:rsidR="00BB024E" w:rsidRPr="00BB024E" w:rsidRDefault="00BB024E" w:rsidP="00BB024E">
            <w:r w:rsidRPr="00BB024E">
              <w:t xml:space="preserve">You can get </w:t>
            </w:r>
            <w:proofErr w:type="gramStart"/>
            <w:r w:rsidRPr="00BB024E">
              <w:t>Better</w:t>
            </w:r>
            <w:proofErr w:type="gramEnd"/>
            <w:r w:rsidRPr="00BB024E">
              <w:t xml:space="preserve"> results from me</w:t>
            </w:r>
          </w:p>
          <w:p w14:paraId="08B068D2" w14:textId="2F1CF277" w:rsidR="004D3011" w:rsidRDefault="00BB024E" w:rsidP="00BB024E">
            <w:r w:rsidRPr="00BB024E">
              <w:t>Passionate a</w:t>
            </w:r>
            <w:r>
              <w:t>bout work</w:t>
            </w:r>
            <w:r>
              <w:br/>
              <w:t>team leader</w:t>
            </w:r>
          </w:p>
          <w:p w14:paraId="36EC50EA" w14:textId="20FFF08A" w:rsidR="004D3011" w:rsidRPr="00473651" w:rsidRDefault="004D3011" w:rsidP="00473651">
            <w:pPr>
              <w:pStyle w:val="Heading4"/>
              <w:rPr>
                <w:bCs/>
              </w:rPr>
            </w:pPr>
          </w:p>
          <w:p w14:paraId="22E8FD79" w14:textId="77777777" w:rsidR="004D3011" w:rsidRDefault="004D3011" w:rsidP="00036450"/>
          <w:sdt>
            <w:sdtPr>
              <w:id w:val="1669594239"/>
              <w:placeholder>
                <w:docPart w:val="1885696D6D6040B389DF2F4A39EAD900"/>
              </w:placeholder>
              <w:temporary/>
              <w:showingPlcHdr/>
              <w15:appearance w15:val="hidden"/>
            </w:sdtPr>
            <w:sdtContent>
              <w:p w14:paraId="5F50C3FA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7B306D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D1A5C85" wp14:editId="514EA0FA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513DAC5" w14:textId="77777777" w:rsidR="00000000" w:rsidRDefault="00000000" w:rsidP="000C45FF">
      <w:pPr>
        <w:tabs>
          <w:tab w:val="left" w:pos="990"/>
        </w:tabs>
      </w:pPr>
    </w:p>
    <w:sectPr w:rsidR="0043117B" w:rsidSect="00723D0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876CA" w14:textId="77777777" w:rsidR="00723D09" w:rsidRDefault="00723D09" w:rsidP="000C45FF">
      <w:r>
        <w:separator/>
      </w:r>
    </w:p>
  </w:endnote>
  <w:endnote w:type="continuationSeparator" w:id="0">
    <w:p w14:paraId="7EC34017" w14:textId="77777777" w:rsidR="00723D09" w:rsidRDefault="00723D0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7B53F" w14:textId="77777777" w:rsidR="00723D09" w:rsidRDefault="00723D09" w:rsidP="000C45FF">
      <w:r>
        <w:separator/>
      </w:r>
    </w:p>
  </w:footnote>
  <w:footnote w:type="continuationSeparator" w:id="0">
    <w:p w14:paraId="416B0E81" w14:textId="77777777" w:rsidR="00723D09" w:rsidRDefault="00723D0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68FC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BABC99" wp14:editId="5AE1EDA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B3BF3"/>
    <w:multiLevelType w:val="hybridMultilevel"/>
    <w:tmpl w:val="8620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355DB"/>
    <w:multiLevelType w:val="hybridMultilevel"/>
    <w:tmpl w:val="E578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4278">
    <w:abstractNumId w:val="1"/>
  </w:num>
  <w:num w:numId="2" w16cid:durableId="29649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C7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73651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23D09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BB024E"/>
    <w:rsid w:val="00C066B6"/>
    <w:rsid w:val="00C37BA1"/>
    <w:rsid w:val="00C4674C"/>
    <w:rsid w:val="00C506CF"/>
    <w:rsid w:val="00C72BED"/>
    <w:rsid w:val="00C867C7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86E1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8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10\AppData\Local\Microsoft\Office\16.0\DTS\en-US%7b50AB3560-D157-44F7-876B-905316080B93%7d\%7bEFA2322A-57E4-467F-991C-09FBA753DC7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Empathy</c:v>
                </c:pt>
                <c:pt idx="1">
                  <c:v>Computer Skills</c:v>
                </c:pt>
                <c:pt idx="2">
                  <c:v>Team Managment</c:v>
                </c:pt>
                <c:pt idx="3">
                  <c:v>Problem solver</c:v>
                </c:pt>
                <c:pt idx="4">
                  <c:v>Communication skills</c:v>
                </c:pt>
                <c:pt idx="5">
                  <c:v>Active Listner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0.75</c:v>
                </c:pt>
                <c:pt idx="3">
                  <c:v>0.85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BBDCB47FFE4BD39BBC8FF933EF0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09B55-C0C9-4B6C-8C70-4762480AB090}"/>
      </w:docPartPr>
      <w:docPartBody>
        <w:p w:rsidR="00000000" w:rsidRDefault="00000000">
          <w:pPr>
            <w:pStyle w:val="99BBDCB47FFE4BD39BBC8FF933EF0288"/>
          </w:pPr>
          <w:r w:rsidRPr="00D5459D">
            <w:t>Profile</w:t>
          </w:r>
        </w:p>
      </w:docPartBody>
    </w:docPart>
    <w:docPart>
      <w:docPartPr>
        <w:name w:val="463AB78A182A44719D237AEFE9D35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26A83-CACA-47B0-8389-923B0597BE45}"/>
      </w:docPartPr>
      <w:docPartBody>
        <w:p w:rsidR="00000000" w:rsidRDefault="00000000">
          <w:pPr>
            <w:pStyle w:val="463AB78A182A44719D237AEFE9D35E65"/>
          </w:pPr>
          <w:r w:rsidRPr="00CB0055">
            <w:t>Contact</w:t>
          </w:r>
        </w:p>
      </w:docPartBody>
    </w:docPart>
    <w:docPart>
      <w:docPartPr>
        <w:name w:val="0564611B0E4549688E8C4A135E90A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988E-4EB4-45C0-B57A-B9C8A883ADBC}"/>
      </w:docPartPr>
      <w:docPartBody>
        <w:p w:rsidR="00000000" w:rsidRDefault="00000000">
          <w:pPr>
            <w:pStyle w:val="0564611B0E4549688E8C4A135E90ABF8"/>
          </w:pPr>
          <w:r w:rsidRPr="004D3011">
            <w:t>PHONE:</w:t>
          </w:r>
        </w:p>
      </w:docPartBody>
    </w:docPart>
    <w:docPart>
      <w:docPartPr>
        <w:name w:val="5C5F9CDF8A184E229853D3C74DAA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BC5E3-3B04-4344-A91D-98F2F7E25461}"/>
      </w:docPartPr>
      <w:docPartBody>
        <w:p w:rsidR="00000000" w:rsidRDefault="00000000">
          <w:pPr>
            <w:pStyle w:val="5C5F9CDF8A184E229853D3C74DAAB061"/>
          </w:pPr>
          <w:r w:rsidRPr="00CB0055">
            <w:t>Hobbies</w:t>
          </w:r>
        </w:p>
      </w:docPartBody>
    </w:docPart>
    <w:docPart>
      <w:docPartPr>
        <w:name w:val="21DAD792BE454455A6D44BBB85490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77B7-AE3D-4B14-8B2C-39BD1E320CD8}"/>
      </w:docPartPr>
      <w:docPartBody>
        <w:p w:rsidR="00000000" w:rsidRDefault="00000000">
          <w:pPr>
            <w:pStyle w:val="21DAD792BE454455A6D44BBB85490636"/>
          </w:pPr>
          <w:r w:rsidRPr="00036450">
            <w:t>EDUCATION</w:t>
          </w:r>
        </w:p>
      </w:docPartBody>
    </w:docPart>
    <w:docPart>
      <w:docPartPr>
        <w:name w:val="B9591508456342E7A6C156F4C6B37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85AAC-DB69-45A3-90FC-FB3733F5A223}"/>
      </w:docPartPr>
      <w:docPartBody>
        <w:p w:rsidR="00000000" w:rsidRDefault="00000000">
          <w:pPr>
            <w:pStyle w:val="B9591508456342E7A6C156F4C6B37ADB"/>
          </w:pPr>
          <w:r w:rsidRPr="00036450">
            <w:t>WORK EXPERIENCE</w:t>
          </w:r>
        </w:p>
      </w:docPartBody>
    </w:docPart>
    <w:docPart>
      <w:docPartPr>
        <w:name w:val="1885696D6D6040B389DF2F4A39EA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DA72B-C39D-4049-9B83-5F4A9C9E2B24}"/>
      </w:docPartPr>
      <w:docPartBody>
        <w:p w:rsidR="00000000" w:rsidRDefault="00000000">
          <w:pPr>
            <w:pStyle w:val="1885696D6D6040B389DF2F4A39EAD90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BA"/>
    <w:rsid w:val="002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732B1D77F045E5B8A9D1488AA3CEE7">
    <w:name w:val="96732B1D77F045E5B8A9D1488AA3CEE7"/>
  </w:style>
  <w:style w:type="paragraph" w:customStyle="1" w:styleId="41923DFE751E4036A84F66D102F6B685">
    <w:name w:val="41923DFE751E4036A84F66D102F6B685"/>
  </w:style>
  <w:style w:type="paragraph" w:customStyle="1" w:styleId="99BBDCB47FFE4BD39BBC8FF933EF0288">
    <w:name w:val="99BBDCB47FFE4BD39BBC8FF933EF0288"/>
  </w:style>
  <w:style w:type="paragraph" w:customStyle="1" w:styleId="81BC1F37E07848F281855AD351640CA4">
    <w:name w:val="81BC1F37E07848F281855AD351640CA4"/>
  </w:style>
  <w:style w:type="paragraph" w:customStyle="1" w:styleId="463AB78A182A44719D237AEFE9D35E65">
    <w:name w:val="463AB78A182A44719D237AEFE9D35E65"/>
  </w:style>
  <w:style w:type="paragraph" w:customStyle="1" w:styleId="0564611B0E4549688E8C4A135E90ABF8">
    <w:name w:val="0564611B0E4549688E8C4A135E90ABF8"/>
  </w:style>
  <w:style w:type="paragraph" w:customStyle="1" w:styleId="98A0CD8B5D244E15AC2E6D9DFECC8EA3">
    <w:name w:val="98A0CD8B5D244E15AC2E6D9DFECC8EA3"/>
  </w:style>
  <w:style w:type="paragraph" w:customStyle="1" w:styleId="766051E6DFFC45AE976873E4DFF9DF9F">
    <w:name w:val="766051E6DFFC45AE976873E4DFF9DF9F"/>
  </w:style>
  <w:style w:type="paragraph" w:customStyle="1" w:styleId="FE6C53A4598043A188CC8D4B6C564F37">
    <w:name w:val="FE6C53A4598043A188CC8D4B6C564F37"/>
  </w:style>
  <w:style w:type="paragraph" w:customStyle="1" w:styleId="1FD63B982C554566AFC6726F705AC94E">
    <w:name w:val="1FD63B982C554566AFC6726F705AC94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5403FF37F80446D9BB5135F7BEC38DC">
    <w:name w:val="75403FF37F80446D9BB5135F7BEC38DC"/>
  </w:style>
  <w:style w:type="paragraph" w:customStyle="1" w:styleId="5C5F9CDF8A184E229853D3C74DAAB061">
    <w:name w:val="5C5F9CDF8A184E229853D3C74DAAB061"/>
  </w:style>
  <w:style w:type="paragraph" w:customStyle="1" w:styleId="9BBA0EB54173459AA6BBC9A91A1A390E">
    <w:name w:val="9BBA0EB54173459AA6BBC9A91A1A390E"/>
  </w:style>
  <w:style w:type="paragraph" w:customStyle="1" w:styleId="30C1C3DCBEED498388AF0FEEB2CDE7F4">
    <w:name w:val="30C1C3DCBEED498388AF0FEEB2CDE7F4"/>
  </w:style>
  <w:style w:type="paragraph" w:customStyle="1" w:styleId="F164A08EF52F4610BDF33BA779022196">
    <w:name w:val="F164A08EF52F4610BDF33BA779022196"/>
  </w:style>
  <w:style w:type="paragraph" w:customStyle="1" w:styleId="CA9EE750C21D4E41A810C130CD04A428">
    <w:name w:val="CA9EE750C21D4E41A810C130CD04A428"/>
  </w:style>
  <w:style w:type="paragraph" w:customStyle="1" w:styleId="21DAD792BE454455A6D44BBB85490636">
    <w:name w:val="21DAD792BE454455A6D44BBB85490636"/>
  </w:style>
  <w:style w:type="paragraph" w:customStyle="1" w:styleId="C4A59318F7FE498D9FDD300812BF81BD">
    <w:name w:val="C4A59318F7FE498D9FDD300812BF81BD"/>
  </w:style>
  <w:style w:type="paragraph" w:customStyle="1" w:styleId="3D1A129220674F3B8EBBC0FEA0C7B0B6">
    <w:name w:val="3D1A129220674F3B8EBBC0FEA0C7B0B6"/>
  </w:style>
  <w:style w:type="paragraph" w:customStyle="1" w:styleId="CFAEF6F7A886483B88B11351D41E6079">
    <w:name w:val="CFAEF6F7A886483B88B11351D41E6079"/>
  </w:style>
  <w:style w:type="paragraph" w:customStyle="1" w:styleId="0E41BD05D3B543D09923A1F814B2DDEB">
    <w:name w:val="0E41BD05D3B543D09923A1F814B2DDEB"/>
  </w:style>
  <w:style w:type="paragraph" w:customStyle="1" w:styleId="B1F46B442C55431C95C2AAD1CFAF4232">
    <w:name w:val="B1F46B442C55431C95C2AAD1CFAF4232"/>
  </w:style>
  <w:style w:type="paragraph" w:customStyle="1" w:styleId="C20758F4179B49FE9E18A468FACA4F23">
    <w:name w:val="C20758F4179B49FE9E18A468FACA4F23"/>
  </w:style>
  <w:style w:type="paragraph" w:customStyle="1" w:styleId="8A2F5DFF3C864C25AB7522AB28FBAAD6">
    <w:name w:val="8A2F5DFF3C864C25AB7522AB28FBAAD6"/>
  </w:style>
  <w:style w:type="paragraph" w:customStyle="1" w:styleId="B9591508456342E7A6C156F4C6B37ADB">
    <w:name w:val="B9591508456342E7A6C156F4C6B37ADB"/>
  </w:style>
  <w:style w:type="paragraph" w:customStyle="1" w:styleId="72E70DCE03C342A88383D57EB7103223">
    <w:name w:val="72E70DCE03C342A88383D57EB7103223"/>
  </w:style>
  <w:style w:type="paragraph" w:customStyle="1" w:styleId="2FD04E715A714F9087ADE0B90772507E">
    <w:name w:val="2FD04E715A714F9087ADE0B90772507E"/>
  </w:style>
  <w:style w:type="paragraph" w:customStyle="1" w:styleId="6B8F891048C94D18A9021048820FE337">
    <w:name w:val="6B8F891048C94D18A9021048820FE337"/>
  </w:style>
  <w:style w:type="paragraph" w:customStyle="1" w:styleId="814C6E9DF62A4C79A0BAA820816A71C3">
    <w:name w:val="814C6E9DF62A4C79A0BAA820816A71C3"/>
  </w:style>
  <w:style w:type="paragraph" w:customStyle="1" w:styleId="4F31870E75DF41369DD1AC842504117A">
    <w:name w:val="4F31870E75DF41369DD1AC842504117A"/>
  </w:style>
  <w:style w:type="paragraph" w:customStyle="1" w:styleId="0FC8069DF3D848648E2EB7D126ABE6E3">
    <w:name w:val="0FC8069DF3D848648E2EB7D126ABE6E3"/>
  </w:style>
  <w:style w:type="paragraph" w:customStyle="1" w:styleId="5A915519CAE54E4F8FBF0C02B50E4A22">
    <w:name w:val="5A915519CAE54E4F8FBF0C02B50E4A22"/>
  </w:style>
  <w:style w:type="paragraph" w:customStyle="1" w:styleId="4728DE80FBD04AA59D3C552B0CF3F4B6">
    <w:name w:val="4728DE80FBD04AA59D3C552B0CF3F4B6"/>
  </w:style>
  <w:style w:type="paragraph" w:customStyle="1" w:styleId="E81FDC53C4FB4363B8D6799AB127A6D4">
    <w:name w:val="E81FDC53C4FB4363B8D6799AB127A6D4"/>
  </w:style>
  <w:style w:type="paragraph" w:customStyle="1" w:styleId="E0FB6533CFD8451B8946798E07864F1E">
    <w:name w:val="E0FB6533CFD8451B8946798E07864F1E"/>
  </w:style>
  <w:style w:type="paragraph" w:customStyle="1" w:styleId="77DA59A0FA7441DC81961EC36D8D0C15">
    <w:name w:val="77DA59A0FA7441DC81961EC36D8D0C15"/>
  </w:style>
  <w:style w:type="paragraph" w:customStyle="1" w:styleId="E04101E28ACD477FA6FCFF06CE57E7C1">
    <w:name w:val="E04101E28ACD477FA6FCFF06CE57E7C1"/>
  </w:style>
  <w:style w:type="paragraph" w:customStyle="1" w:styleId="EF760529694248CBB31141F9949E816D">
    <w:name w:val="EF760529694248CBB31141F9949E816D"/>
  </w:style>
  <w:style w:type="paragraph" w:customStyle="1" w:styleId="240A96F45E7E420CAE787946B4714F30">
    <w:name w:val="240A96F45E7E420CAE787946B4714F30"/>
  </w:style>
  <w:style w:type="paragraph" w:customStyle="1" w:styleId="113582A7B688478EB1CDC38CF31A2E7E">
    <w:name w:val="113582A7B688478EB1CDC38CF31A2E7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1885696D6D6040B389DF2F4A39EAD900">
    <w:name w:val="1885696D6D6040B389DF2F4A39EAD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{EFA2322A-57E4-467F-991C-09FBA753DC7C}tf00546271_win32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2024-03-22T18:35:00Z</dcterms:created>
  <dcterms:modified xsi:type="dcterms:W3CDTF">2024-03-22T19:06:00Z</dcterms:modified>
</cp:coreProperties>
</file>